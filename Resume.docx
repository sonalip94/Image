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E1FE84" w14:textId="77777777" w:rsidTr="001F1979">
        <w:trPr>
          <w:trHeight w:hRule="exact" w:val="1705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E53EED3" w14:textId="77777777" w:rsidR="00692703" w:rsidRDefault="00540AA1" w:rsidP="00A12D15">
            <w:pPr>
              <w:pStyle w:val="Title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Sonali Pujari</w:t>
            </w:r>
          </w:p>
          <w:p w14:paraId="525609DA" w14:textId="1851A08B" w:rsidR="00274128" w:rsidRDefault="00274128" w:rsidP="00274128">
            <w:pPr>
              <w:pStyle w:val="NormalWeb"/>
              <w:jc w:val="center"/>
            </w:pPr>
            <w:r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Bengaluru · </w:t>
            </w:r>
            <w:r>
              <w:rPr>
                <w:rFonts w:ascii="Calibri" w:hAnsi="Calibri" w:cs="Calibri"/>
                <w:b/>
                <w:bCs/>
                <w:i/>
                <w:iCs/>
                <w:color w:val="595959"/>
                <w:sz w:val="22"/>
                <w:szCs w:val="22"/>
              </w:rPr>
              <w:t>+91-9900590144</w:t>
            </w:r>
          </w:p>
          <w:p w14:paraId="49C4DECA" w14:textId="77777777" w:rsidR="00274128" w:rsidRDefault="00274128" w:rsidP="00274128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1D824C"/>
                <w:sz w:val="22"/>
                <w:szCs w:val="22"/>
              </w:rPr>
              <w:t xml:space="preserve">sonalipujari1994@gmail.com · </w:t>
            </w:r>
            <w:hyperlink r:id="rId7" w:history="1">
              <w:r>
                <w:rPr>
                  <w:rStyle w:val="Hyperlink"/>
                  <w:rFonts w:ascii="Calibri" w:hAnsi="Calibri" w:cs="Calibri"/>
                  <w:b/>
                  <w:bCs/>
                  <w:color w:val="1D824C"/>
                  <w:sz w:val="22"/>
                  <w:szCs w:val="22"/>
                </w:rPr>
                <w:t>https://www.linkedin.com/in/</w:t>
              </w:r>
            </w:hyperlink>
            <w:r>
              <w:rPr>
                <w:rFonts w:ascii="Calibri" w:hAnsi="Calibri" w:cs="Calibri"/>
                <w:b/>
                <w:bCs/>
                <w:i/>
                <w:iCs/>
                <w:color w:val="1D824C"/>
                <w:sz w:val="22"/>
                <w:szCs w:val="22"/>
              </w:rPr>
              <w:t>sonali-pujari-b06334b0</w:t>
            </w:r>
          </w:p>
          <w:p w14:paraId="38BB1359" w14:textId="048A726A" w:rsidR="00274128" w:rsidRPr="00A12D15" w:rsidRDefault="00274128" w:rsidP="00A12D15">
            <w:pPr>
              <w:pStyle w:val="Title"/>
              <w:rPr>
                <w:b/>
                <w:sz w:val="64"/>
                <w:szCs w:val="64"/>
              </w:rPr>
            </w:pPr>
          </w:p>
        </w:tc>
      </w:tr>
      <w:tr w:rsidR="009571D8" w:rsidRPr="00CF1A49" w14:paraId="72CA2477" w14:textId="77777777" w:rsidTr="005C4B33">
        <w:trPr>
          <w:jc w:val="center"/>
        </w:trPr>
        <w:tc>
          <w:tcPr>
            <w:tcW w:w="9360" w:type="dxa"/>
            <w:tcMar>
              <w:top w:w="432" w:type="dxa"/>
            </w:tcMar>
          </w:tcPr>
          <w:p w14:paraId="27EE0F35" w14:textId="77777777" w:rsidR="001755A8" w:rsidRPr="00CF1A49" w:rsidRDefault="00364CC9" w:rsidP="00364CC9">
            <w:pPr>
              <w:contextualSpacing w:val="0"/>
            </w:pPr>
            <w:r>
              <w:t xml:space="preserve"> </w:t>
            </w:r>
            <w:r>
              <w:rPr>
                <w:sz w:val="23"/>
                <w:szCs w:val="23"/>
              </w:rPr>
              <w:t>Aspiring for a challeng</w:t>
            </w:r>
            <w:r w:rsidR="007066A8">
              <w:rPr>
                <w:sz w:val="23"/>
                <w:szCs w:val="23"/>
              </w:rPr>
              <w:t>ing position in a professional o</w:t>
            </w:r>
            <w:r>
              <w:rPr>
                <w:sz w:val="23"/>
                <w:szCs w:val="23"/>
              </w:rPr>
              <w:t>rganization where I can enhance my skills and strengthen them in conjunction with organization’s goals.</w:t>
            </w:r>
          </w:p>
        </w:tc>
      </w:tr>
    </w:tbl>
    <w:p w14:paraId="35C15436" w14:textId="7373021D" w:rsidR="008344E7" w:rsidRPr="00CF1A49" w:rsidRDefault="00E91DA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C3C067E1C244236BECECE79DBED14CE"/>
          </w:placeholder>
          <w:temporary/>
          <w:showingPlcHdr/>
          <w15:appearance w15:val="hidden"/>
        </w:sdtPr>
        <w:sdtEndPr/>
        <w:sdtContent>
          <w:r w:rsidR="004E01EB" w:rsidRPr="007066A8">
            <w:rPr>
              <w:sz w:val="24"/>
              <w:szCs w:val="24"/>
            </w:rPr>
            <w:t>Experience</w:t>
          </w:r>
        </w:sdtContent>
      </w:sdt>
      <w:r w:rsidR="007D0F40">
        <w:t xml:space="preserve"> (</w:t>
      </w:r>
      <w:r w:rsidR="006F0827">
        <w:rPr>
          <w:sz w:val="20"/>
          <w:szCs w:val="20"/>
        </w:rPr>
        <w:t>6</w:t>
      </w:r>
      <w:r w:rsidR="00357437">
        <w:rPr>
          <w:sz w:val="20"/>
          <w:szCs w:val="20"/>
        </w:rPr>
        <w:t>.4</w:t>
      </w:r>
      <w:r w:rsidR="006F0827">
        <w:rPr>
          <w:sz w:val="20"/>
          <w:szCs w:val="20"/>
        </w:rPr>
        <w:t xml:space="preserve"> </w:t>
      </w:r>
      <w:r w:rsidR="00E748F1">
        <w:rPr>
          <w:sz w:val="20"/>
          <w:szCs w:val="20"/>
        </w:rPr>
        <w:t>Years</w:t>
      </w:r>
      <w:r w:rsidR="007D0F40">
        <w:t>)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BE3AF4C" w14:textId="77777777" w:rsidTr="007066A8">
        <w:trPr>
          <w:trHeight w:val="589"/>
        </w:trPr>
        <w:tc>
          <w:tcPr>
            <w:tcW w:w="9355" w:type="dxa"/>
          </w:tcPr>
          <w:p w14:paraId="51EF8EC6" w14:textId="29936957" w:rsidR="007D0F40" w:rsidRPr="007D0F40" w:rsidRDefault="007D0F40" w:rsidP="007D0F40">
            <w:pPr>
              <w:pStyle w:val="Heading3"/>
              <w:outlineLvl w:val="2"/>
            </w:pPr>
            <w:r w:rsidRPr="007D0F40">
              <w:t>May 202</w:t>
            </w:r>
            <w:r w:rsidR="008344E7">
              <w:t>2</w:t>
            </w:r>
            <w:r w:rsidRPr="007D0F40">
              <w:t xml:space="preserve"> – present</w:t>
            </w:r>
          </w:p>
          <w:p w14:paraId="67FC9AF2" w14:textId="1DD3038F" w:rsidR="007D0F40" w:rsidRDefault="00F130ED" w:rsidP="007D0F40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Senior ENgineer</w:t>
            </w:r>
            <w:r w:rsidR="008344E7">
              <w:rPr>
                <w:color w:val="1D824C" w:themeColor="accent1"/>
                <w:sz w:val="26"/>
                <w:szCs w:val="26"/>
              </w:rPr>
              <w:t>ing management specialist</w:t>
            </w:r>
            <w:r>
              <w:rPr>
                <w:color w:val="1D824C" w:themeColor="accent1"/>
                <w:sz w:val="26"/>
                <w:szCs w:val="26"/>
              </w:rPr>
              <w:t xml:space="preserve">, </w:t>
            </w:r>
            <w:r w:rsidR="008344E7">
              <w:rPr>
                <w:color w:val="1D824C" w:themeColor="accent1"/>
                <w:sz w:val="26"/>
                <w:szCs w:val="26"/>
              </w:rPr>
              <w:t>Hashedin by deloitte</w:t>
            </w:r>
            <w:r w:rsidR="007D0F40" w:rsidRPr="007D0F40">
              <w:rPr>
                <w:color w:val="1D824C" w:themeColor="accent1"/>
                <w:sz w:val="26"/>
                <w:szCs w:val="26"/>
              </w:rPr>
              <w:t>.</w:t>
            </w:r>
          </w:p>
          <w:p w14:paraId="2CCE7F94" w14:textId="09011E2C" w:rsidR="008344E7" w:rsidRDefault="008344E7" w:rsidP="007D0F40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</w:p>
          <w:p w14:paraId="132FC5BA" w14:textId="557B902E" w:rsidR="008344E7" w:rsidRPr="007D0F40" w:rsidRDefault="008344E7" w:rsidP="008344E7">
            <w:pPr>
              <w:pStyle w:val="Heading3"/>
              <w:outlineLvl w:val="2"/>
            </w:pPr>
            <w:r w:rsidRPr="007D0F40">
              <w:t xml:space="preserve">May 2020 – </w:t>
            </w:r>
            <w:r>
              <w:t>April 2022</w:t>
            </w:r>
          </w:p>
          <w:p w14:paraId="0AEF2374" w14:textId="4F00CCFD" w:rsidR="008344E7" w:rsidRPr="007D0F40" w:rsidRDefault="008344E7" w:rsidP="007D0F40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 xml:space="preserve">Senior ENgineer, </w:t>
            </w:r>
            <w:r w:rsidRPr="007D0F40">
              <w:rPr>
                <w:color w:val="1D824C" w:themeColor="accent1"/>
                <w:sz w:val="26"/>
                <w:szCs w:val="26"/>
              </w:rPr>
              <w:t>Continental Automotive Components (India) Pvt. Ltd.</w:t>
            </w:r>
          </w:p>
          <w:p w14:paraId="50F13E4A" w14:textId="77777777" w:rsidR="007D0F40" w:rsidRDefault="007D0F40" w:rsidP="001D0BF1">
            <w:pPr>
              <w:pStyle w:val="Heading3"/>
              <w:contextualSpacing w:val="0"/>
              <w:outlineLvl w:val="2"/>
            </w:pPr>
          </w:p>
          <w:p w14:paraId="404D8F1C" w14:textId="699288C8" w:rsidR="001D0BF1" w:rsidRPr="00CF1A49" w:rsidRDefault="00C20EA5" w:rsidP="001D0BF1">
            <w:pPr>
              <w:pStyle w:val="Heading3"/>
              <w:contextualSpacing w:val="0"/>
              <w:outlineLvl w:val="2"/>
            </w:pPr>
            <w:r>
              <w:t>DEC</w:t>
            </w:r>
            <w:r w:rsidR="001C0B3A">
              <w:t xml:space="preserve"> 201</w:t>
            </w:r>
            <w:r>
              <w:t>8</w:t>
            </w:r>
            <w:r w:rsidR="001D0BF1" w:rsidRPr="00CF1A49">
              <w:t xml:space="preserve"> – </w:t>
            </w:r>
            <w:r w:rsidR="007D0F40">
              <w:t xml:space="preserve">March </w:t>
            </w:r>
            <w:r w:rsidR="001A05D0">
              <w:t>2020</w:t>
            </w:r>
          </w:p>
          <w:p w14:paraId="6A8CF018" w14:textId="20ACEC31" w:rsidR="001E3120" w:rsidRPr="00CF1A49" w:rsidRDefault="001C0B3A" w:rsidP="007D0F40">
            <w:pPr>
              <w:pStyle w:val="Heading2"/>
              <w:contextualSpacing w:val="0"/>
              <w:outlineLvl w:val="1"/>
            </w:pPr>
            <w:r>
              <w:t>Product Engineer, Harman connected services</w:t>
            </w:r>
          </w:p>
        </w:tc>
      </w:tr>
      <w:tr w:rsidR="00F61DF9" w:rsidRPr="00CF1A49" w14:paraId="03C2932D" w14:textId="77777777" w:rsidTr="00F61DF9">
        <w:tc>
          <w:tcPr>
            <w:tcW w:w="9355" w:type="dxa"/>
            <w:tcMar>
              <w:top w:w="216" w:type="dxa"/>
            </w:tcMar>
          </w:tcPr>
          <w:p w14:paraId="28C8C3A3" w14:textId="77777777" w:rsidR="00F61DF9" w:rsidRPr="00CF1A49" w:rsidRDefault="00364CC9" w:rsidP="00F61DF9">
            <w:pPr>
              <w:pStyle w:val="Heading3"/>
              <w:contextualSpacing w:val="0"/>
              <w:outlineLvl w:val="2"/>
            </w:pPr>
            <w:r>
              <w:t>aUG 2016</w:t>
            </w:r>
            <w:r w:rsidR="00F61DF9" w:rsidRPr="00CF1A49">
              <w:t xml:space="preserve"> – </w:t>
            </w:r>
            <w:r w:rsidR="001C0B3A">
              <w:t>dEC 2018</w:t>
            </w:r>
          </w:p>
          <w:p w14:paraId="392962DD" w14:textId="433C3401" w:rsidR="00F61DF9" w:rsidRPr="007D0F40" w:rsidRDefault="00540AA1" w:rsidP="007D0F4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540AA1">
              <w:rPr>
                <w:sz w:val="24"/>
                <w:szCs w:val="24"/>
              </w:rPr>
              <w:t>Associate Software Engineer, Robert Bosch Engineering</w:t>
            </w:r>
            <w:r w:rsidR="008344E7">
              <w:rPr>
                <w:sz w:val="24"/>
                <w:szCs w:val="24"/>
              </w:rPr>
              <w:t xml:space="preserve"> </w:t>
            </w:r>
            <w:r w:rsidRPr="00540AA1">
              <w:rPr>
                <w:sz w:val="24"/>
                <w:szCs w:val="24"/>
              </w:rPr>
              <w:t>and business solutions pvt Ltd</w:t>
            </w:r>
          </w:p>
        </w:tc>
      </w:tr>
    </w:tbl>
    <w:sdt>
      <w:sdtPr>
        <w:alias w:val="Education:"/>
        <w:tag w:val="Education:"/>
        <w:id w:val="-1908763273"/>
        <w:placeholder>
          <w:docPart w:val="0B47861E8ADC4378B8B7414ECFE9A195"/>
        </w:placeholder>
        <w:temporary/>
        <w:showingPlcHdr/>
        <w15:appearance w15:val="hidden"/>
      </w:sdtPr>
      <w:sdtEndPr/>
      <w:sdtContent>
        <w:p w14:paraId="5A94E57C" w14:textId="77777777" w:rsidR="00DA59AA" w:rsidRPr="00CF1A49" w:rsidRDefault="00DA59AA" w:rsidP="0097790C">
          <w:pPr>
            <w:pStyle w:val="Heading1"/>
          </w:pPr>
          <w:r w:rsidRPr="007066A8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64FCF88" w14:textId="77777777" w:rsidTr="00370B81">
        <w:tc>
          <w:tcPr>
            <w:tcW w:w="9290" w:type="dxa"/>
          </w:tcPr>
          <w:p w14:paraId="1D34B278" w14:textId="77777777" w:rsidR="001D0BF1" w:rsidRPr="00CF1A49" w:rsidRDefault="00364CC9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2016</w:t>
            </w:r>
          </w:p>
          <w:p w14:paraId="09AF7911" w14:textId="1F03380D" w:rsidR="001D0BF1" w:rsidRPr="00CF1A49" w:rsidRDefault="00364CC9" w:rsidP="001D0BF1">
            <w:pPr>
              <w:pStyle w:val="Heading2"/>
              <w:contextualSpacing w:val="0"/>
              <w:outlineLvl w:val="1"/>
            </w:pPr>
            <w:r>
              <w:t>b</w:t>
            </w:r>
            <w:r w:rsidR="007D0F40">
              <w:t xml:space="preserve">achelor of </w:t>
            </w:r>
            <w:r>
              <w:t>e</w:t>
            </w:r>
            <w:r w:rsidR="007D0F40">
              <w:t>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b.v.b college of engineering and tech. </w:t>
            </w:r>
          </w:p>
          <w:p w14:paraId="2BC441FE" w14:textId="73101362" w:rsidR="007538DC" w:rsidRDefault="007D0F40" w:rsidP="00364CC9">
            <w:pPr>
              <w:contextualSpacing w:val="0"/>
            </w:pPr>
            <w:r>
              <w:t>Stream</w:t>
            </w:r>
            <w:r w:rsidR="00364CC9">
              <w:t>: Information Science</w:t>
            </w:r>
          </w:p>
          <w:p w14:paraId="502FCCF1" w14:textId="77777777" w:rsidR="00364CC9" w:rsidRDefault="00364CC9" w:rsidP="00364CC9">
            <w:pPr>
              <w:contextualSpacing w:val="0"/>
            </w:pPr>
            <w:r>
              <w:t xml:space="preserve">CGPA: </w:t>
            </w:r>
            <w:r w:rsidR="001723A9">
              <w:t>9.21</w:t>
            </w:r>
            <w:r>
              <w:t>/10</w:t>
            </w:r>
          </w:p>
          <w:p w14:paraId="21740F3F" w14:textId="77777777" w:rsidR="00370B81" w:rsidRDefault="00370B81" w:rsidP="00364CC9">
            <w:pPr>
              <w:contextualSpacing w:val="0"/>
            </w:pPr>
          </w:p>
          <w:p w14:paraId="7C79B196" w14:textId="3286D3E1" w:rsidR="00370B81" w:rsidRPr="00CF1A49" w:rsidRDefault="00370B81" w:rsidP="00370B81">
            <w:pPr>
              <w:pStyle w:val="Heading3"/>
              <w:contextualSpacing w:val="0"/>
              <w:outlineLvl w:val="2"/>
            </w:pPr>
            <w:r>
              <w:t>AUGUST 2022</w:t>
            </w:r>
          </w:p>
          <w:p w14:paraId="639EAF31" w14:textId="5F1EC7A3" w:rsidR="00370B81" w:rsidRPr="00370B81" w:rsidRDefault="00370B81" w:rsidP="00370B8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PSPO 1 Certification</w:t>
            </w:r>
            <w:r w:rsidRPr="00CF1A49">
              <w:t>,</w:t>
            </w:r>
            <w:r>
              <w:t xml:space="preserve"> </w:t>
            </w:r>
            <w:r w:rsidRPr="00370B81">
              <w:rPr>
                <w:rStyle w:val="SubtleReference"/>
              </w:rPr>
              <w:t>scrum.org</w:t>
            </w:r>
            <w:r>
              <w:rPr>
                <w:rStyle w:val="SubtleReference"/>
              </w:rPr>
              <w:t xml:space="preserve"> </w:t>
            </w:r>
          </w:p>
          <w:p w14:paraId="23246552" w14:textId="3ADD9234" w:rsidR="00370B81" w:rsidRPr="00CF1A49" w:rsidRDefault="00370B81" w:rsidP="00370B81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2BDDB2D5D9C8429D8477E9EA27B17022"/>
        </w:placeholder>
        <w:temporary/>
        <w:showingPlcHdr/>
        <w15:appearance w15:val="hidden"/>
      </w:sdtPr>
      <w:sdtEndPr/>
      <w:sdtContent>
        <w:p w14:paraId="25F38354" w14:textId="77777777" w:rsidR="00486277" w:rsidRPr="00CF1A49" w:rsidRDefault="00486277" w:rsidP="00486277">
          <w:pPr>
            <w:pStyle w:val="Heading1"/>
          </w:pPr>
          <w:r w:rsidRPr="007066A8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A18E14" w14:textId="77777777" w:rsidTr="00CF1A49">
        <w:tc>
          <w:tcPr>
            <w:tcW w:w="4675" w:type="dxa"/>
          </w:tcPr>
          <w:p w14:paraId="0A01E292" w14:textId="4EC08DA3" w:rsidR="007D4700" w:rsidRDefault="001723A9" w:rsidP="001723A9">
            <w:pPr>
              <w:pStyle w:val="ListBullet"/>
              <w:contextualSpacing w:val="0"/>
            </w:pPr>
            <w:r>
              <w:t>Programming Language: C++</w:t>
            </w:r>
            <w:r w:rsidR="00B61DCE">
              <w:t>, Java</w:t>
            </w:r>
          </w:p>
          <w:p w14:paraId="055D9F3C" w14:textId="00C38EEB" w:rsidR="001F4E6D" w:rsidRDefault="007D4700" w:rsidP="007D4700">
            <w:pPr>
              <w:pStyle w:val="ListBullet"/>
              <w:contextualSpacing w:val="0"/>
            </w:pPr>
            <w:r>
              <w:t xml:space="preserve">ETL Tool: </w:t>
            </w:r>
            <w:r w:rsidR="001723A9">
              <w:t>Git, Jira, Wireshark</w:t>
            </w:r>
            <w:r w:rsidR="000A719D">
              <w:t>,</w:t>
            </w:r>
            <w:r w:rsidR="00370B81">
              <w:t xml:space="preserve"> Confluence,</w:t>
            </w:r>
            <w:r w:rsidR="000A719D">
              <w:t xml:space="preserve"> E</w:t>
            </w:r>
            <w:r w:rsidR="00E748F1">
              <w:t>nterprise</w:t>
            </w:r>
            <w:r w:rsidR="009853E1">
              <w:t xml:space="preserve"> </w:t>
            </w:r>
            <w:r w:rsidR="00E748F1">
              <w:t>Architect</w:t>
            </w:r>
          </w:p>
          <w:p w14:paraId="7671AF44" w14:textId="75B8DE37" w:rsidR="00370B81" w:rsidRDefault="00370B81" w:rsidP="007D4700">
            <w:pPr>
              <w:pStyle w:val="ListBullet"/>
              <w:contextualSpacing w:val="0"/>
            </w:pPr>
            <w:r>
              <w:t xml:space="preserve">Microprocessors: IMX6, Broxton, R-Car, NXP </w:t>
            </w:r>
            <w:proofErr w:type="spellStart"/>
            <w:r>
              <w:t>Goldbox</w:t>
            </w:r>
            <w:proofErr w:type="spellEnd"/>
            <w:r>
              <w:t>, Raspberry PI, STM32.</w:t>
            </w:r>
          </w:p>
          <w:p w14:paraId="0754DAE5" w14:textId="3C366890" w:rsidR="00F363D9" w:rsidRPr="006E1507" w:rsidRDefault="00F363D9" w:rsidP="00370B8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1FCE9242" w14:textId="0AD89988" w:rsidR="00370B81" w:rsidRDefault="00370B81" w:rsidP="00370B81">
            <w:pPr>
              <w:pStyle w:val="ListBullet"/>
              <w:contextualSpacing w:val="0"/>
            </w:pPr>
            <w:r>
              <w:t>Protocols: AOAP, TCP/IP</w:t>
            </w:r>
            <w:r>
              <w:t>, MQTT</w:t>
            </w:r>
          </w:p>
          <w:p w14:paraId="2C3E534D" w14:textId="77777777" w:rsidR="007D4700" w:rsidRDefault="00370B81" w:rsidP="00370B81">
            <w:pPr>
              <w:pStyle w:val="ListBullet"/>
              <w:contextualSpacing w:val="0"/>
            </w:pPr>
            <w:r>
              <w:t>Operating System: Linux, Windows, Android</w:t>
            </w:r>
          </w:p>
          <w:p w14:paraId="5F7DC954" w14:textId="6F445A05" w:rsidR="00370B81" w:rsidRPr="006E1507" w:rsidRDefault="00370B81" w:rsidP="00370B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53FDE3D77859491FBDED6225A7EA27F1"/>
        </w:placeholder>
        <w:temporary/>
        <w:showingPlcHdr/>
        <w15:appearance w15:val="hidden"/>
      </w:sdtPr>
      <w:sdtEndPr/>
      <w:sdtContent>
        <w:p w14:paraId="0BD48B0E" w14:textId="77777777" w:rsidR="00AD782D" w:rsidRPr="00CF1A49" w:rsidRDefault="0062312F" w:rsidP="0062312F">
          <w:pPr>
            <w:pStyle w:val="Heading1"/>
          </w:pPr>
          <w:r w:rsidRPr="007066A8">
            <w:rPr>
              <w:sz w:val="24"/>
              <w:szCs w:val="24"/>
            </w:rPr>
            <w:t>Activities</w:t>
          </w:r>
        </w:p>
      </w:sdtContent>
    </w:sdt>
    <w:p w14:paraId="361A4680" w14:textId="77777777" w:rsidR="00AE27CE" w:rsidRPr="00AE27CE" w:rsidRDefault="000B35BF" w:rsidP="00AD72CB">
      <w:pPr>
        <w:pStyle w:val="ListBullet"/>
        <w:rPr>
          <w:b/>
          <w:sz w:val="24"/>
          <w:szCs w:val="24"/>
        </w:rPr>
      </w:pPr>
      <w:r>
        <w:t xml:space="preserve">Software professional working since </w:t>
      </w:r>
      <w:r w:rsidR="006A30C9" w:rsidRPr="009E3D90">
        <w:rPr>
          <w:b/>
        </w:rPr>
        <w:t>August</w:t>
      </w:r>
      <w:r w:rsidRPr="009E3D90">
        <w:rPr>
          <w:b/>
        </w:rPr>
        <w:t xml:space="preserve"> 2016</w:t>
      </w:r>
      <w:r>
        <w:t xml:space="preserve"> in</w:t>
      </w:r>
      <w:r w:rsidR="00D3405D">
        <w:rPr>
          <w:b/>
        </w:rPr>
        <w:t xml:space="preserve"> C++,</w:t>
      </w:r>
      <w:r w:rsidR="00A708B7">
        <w:rPr>
          <w:b/>
        </w:rPr>
        <w:t xml:space="preserve"> </w:t>
      </w:r>
      <w:r w:rsidR="003B52E1">
        <w:rPr>
          <w:b/>
        </w:rPr>
        <w:t>Java,</w:t>
      </w:r>
      <w:r w:rsidR="00597FB9" w:rsidRPr="00597FB9">
        <w:rPr>
          <w:b/>
        </w:rPr>
        <w:t xml:space="preserve"> </w:t>
      </w:r>
      <w:proofErr w:type="gramStart"/>
      <w:r w:rsidR="00597FB9">
        <w:rPr>
          <w:b/>
        </w:rPr>
        <w:t>Linux</w:t>
      </w:r>
      <w:proofErr w:type="gramEnd"/>
      <w:r w:rsidR="00597FB9">
        <w:rPr>
          <w:b/>
        </w:rPr>
        <w:t xml:space="preserve"> and </w:t>
      </w:r>
      <w:r w:rsidR="003B52E1">
        <w:rPr>
          <w:b/>
        </w:rPr>
        <w:t>Android.</w:t>
      </w:r>
    </w:p>
    <w:p w14:paraId="73E7603D" w14:textId="7CC65300" w:rsidR="00665028" w:rsidRPr="00AE27CE" w:rsidRDefault="00665028" w:rsidP="00AD72CB">
      <w:pPr>
        <w:pStyle w:val="ListBullet"/>
        <w:rPr>
          <w:b/>
          <w:sz w:val="24"/>
          <w:szCs w:val="24"/>
        </w:rPr>
      </w:pPr>
      <w:r w:rsidRPr="009E3D90">
        <w:rPr>
          <w:b/>
        </w:rPr>
        <w:t xml:space="preserve"> </w:t>
      </w:r>
      <w:r w:rsidR="00AE27CE">
        <w:rPr>
          <w:b/>
        </w:rPr>
        <w:t xml:space="preserve">Working on Telematics POC using </w:t>
      </w:r>
      <w:proofErr w:type="spellStart"/>
      <w:r w:rsidR="00AE27CE">
        <w:rPr>
          <w:b/>
        </w:rPr>
        <w:t>Raspberrypi</w:t>
      </w:r>
      <w:proofErr w:type="spellEnd"/>
      <w:r w:rsidR="00AE27CE">
        <w:rPr>
          <w:b/>
        </w:rPr>
        <w:t xml:space="preserve"> and STM32 to collect data from various sensors and send the data to AWS cloud.</w:t>
      </w:r>
    </w:p>
    <w:p w14:paraId="5F6B3164" w14:textId="6EEB269E" w:rsidR="00AE27CE" w:rsidRPr="009E3D90" w:rsidRDefault="00AE27CE" w:rsidP="00AD72CB">
      <w:pPr>
        <w:pStyle w:val="ListBullet"/>
        <w:rPr>
          <w:b/>
          <w:sz w:val="24"/>
          <w:szCs w:val="24"/>
        </w:rPr>
      </w:pPr>
      <w:r>
        <w:rPr>
          <w:b/>
        </w:rPr>
        <w:t xml:space="preserve">Integrate </w:t>
      </w:r>
      <w:proofErr w:type="spellStart"/>
      <w:r w:rsidR="00E43B5E">
        <w:rPr>
          <w:b/>
        </w:rPr>
        <w:t>f</w:t>
      </w:r>
      <w:r>
        <w:rPr>
          <w:b/>
        </w:rPr>
        <w:t>leetwise</w:t>
      </w:r>
      <w:proofErr w:type="spellEnd"/>
      <w:r w:rsidR="00E43B5E">
        <w:rPr>
          <w:b/>
        </w:rPr>
        <w:t xml:space="preserve"> -edge</w:t>
      </w:r>
      <w:r>
        <w:rPr>
          <w:b/>
        </w:rPr>
        <w:t xml:space="preserve"> and </w:t>
      </w:r>
      <w:r w:rsidR="00E43B5E">
        <w:rPr>
          <w:b/>
        </w:rPr>
        <w:t>IOT-</w:t>
      </w:r>
      <w:proofErr w:type="spellStart"/>
      <w:r w:rsidR="00E43B5E">
        <w:rPr>
          <w:b/>
        </w:rPr>
        <w:t>greengrass</w:t>
      </w:r>
      <w:proofErr w:type="spellEnd"/>
      <w:r w:rsidR="00E43B5E">
        <w:rPr>
          <w:b/>
        </w:rPr>
        <w:t xml:space="preserve"> on NXP </w:t>
      </w:r>
      <w:proofErr w:type="spellStart"/>
      <w:r w:rsidR="00E43B5E">
        <w:rPr>
          <w:b/>
        </w:rPr>
        <w:t>Goldbox</w:t>
      </w:r>
      <w:proofErr w:type="spellEnd"/>
      <w:r w:rsidR="00E43B5E">
        <w:rPr>
          <w:b/>
        </w:rPr>
        <w:t xml:space="preserve"> to collect telemetry data from various ECU’s and transfer it to cloud for analytics.</w:t>
      </w:r>
    </w:p>
    <w:p w14:paraId="0E64014B" w14:textId="14C5EBFF" w:rsidR="00D3405D" w:rsidRDefault="00665028" w:rsidP="00E16CA3">
      <w:pPr>
        <w:pStyle w:val="ListBullet"/>
      </w:pPr>
      <w:r w:rsidRPr="00AD72CB">
        <w:t xml:space="preserve">Expertise in </w:t>
      </w:r>
      <w:r w:rsidR="00D3405D">
        <w:t>Creating UML diagrams for user requirements using Enterprise Architect tool</w:t>
      </w:r>
      <w:r w:rsidR="00B82C50">
        <w:t>.</w:t>
      </w:r>
    </w:p>
    <w:p w14:paraId="06B36BE7" w14:textId="49FFEAB5" w:rsidR="00D3405D" w:rsidRDefault="00D3405D" w:rsidP="00AE27CE">
      <w:pPr>
        <w:pStyle w:val="ListBullet"/>
      </w:pPr>
      <w:r>
        <w:t>Working on Feature development of platform code for Android Auto</w:t>
      </w:r>
      <w:r w:rsidR="00665028" w:rsidRPr="00AD72CB">
        <w:t xml:space="preserve">. </w:t>
      </w:r>
    </w:p>
    <w:p w14:paraId="11EDC4D0" w14:textId="77777777" w:rsidR="00D3405D" w:rsidRDefault="00D3405D" w:rsidP="00AD72CB">
      <w:pPr>
        <w:pStyle w:val="ListBullet"/>
      </w:pPr>
      <w:r w:rsidRPr="00E748F1">
        <w:rPr>
          <w:b/>
          <w:bCs/>
        </w:rPr>
        <w:t>Adding new user requirements to JAMA</w:t>
      </w:r>
      <w:r>
        <w:t>.</w:t>
      </w:r>
    </w:p>
    <w:p w14:paraId="69A40A7F" w14:textId="77777777" w:rsidR="00D3405D" w:rsidRDefault="00D3405D" w:rsidP="00AD72CB">
      <w:pPr>
        <w:pStyle w:val="ListBullet"/>
      </w:pPr>
      <w:r>
        <w:t>Creating code reviews and taking part in reviewing other’s code in Fisheye.</w:t>
      </w:r>
    </w:p>
    <w:p w14:paraId="4683B3AE" w14:textId="77777777" w:rsidR="00D3405D" w:rsidRDefault="00D3405D" w:rsidP="00AD72CB">
      <w:pPr>
        <w:pStyle w:val="ListBullet"/>
      </w:pPr>
      <w:r>
        <w:t>Fixing the Bugs in the existing code.</w:t>
      </w:r>
    </w:p>
    <w:p w14:paraId="4590F7CC" w14:textId="74105DA6" w:rsidR="00AA2E4F" w:rsidRDefault="00AA2E4F" w:rsidP="00AD72CB">
      <w:pPr>
        <w:pStyle w:val="ListBullet"/>
      </w:pPr>
      <w:r>
        <w:t xml:space="preserve">Fixing </w:t>
      </w:r>
      <w:r w:rsidR="005010FA">
        <w:t>Code Sonar</w:t>
      </w:r>
      <w:r>
        <w:t xml:space="preserve"> Warnings to align the code with MISRA Guidelines</w:t>
      </w:r>
      <w:r w:rsidR="00B82C50">
        <w:t>.</w:t>
      </w:r>
    </w:p>
    <w:p w14:paraId="657F21ED" w14:textId="32E5AE74" w:rsidR="00AA2E4F" w:rsidRDefault="00AA2E4F" w:rsidP="00AD72CB">
      <w:pPr>
        <w:pStyle w:val="ListBullet"/>
      </w:pPr>
      <w:r w:rsidRPr="00E748F1">
        <w:rPr>
          <w:b/>
          <w:bCs/>
        </w:rPr>
        <w:t xml:space="preserve">Unit Testing using JUNIT and </w:t>
      </w:r>
      <w:r w:rsidR="005010FA" w:rsidRPr="00E748F1">
        <w:rPr>
          <w:b/>
          <w:bCs/>
        </w:rPr>
        <w:t>Power Mockito</w:t>
      </w:r>
      <w:r w:rsidR="00B82C50">
        <w:t>.</w:t>
      </w:r>
    </w:p>
    <w:p w14:paraId="2880A2F7" w14:textId="30626970" w:rsidR="00B82C50" w:rsidRDefault="00B82C50" w:rsidP="00AD72CB">
      <w:pPr>
        <w:pStyle w:val="ListBullet"/>
      </w:pPr>
      <w:r>
        <w:t>UI development for FCA-R2 HMI applications.</w:t>
      </w:r>
    </w:p>
    <w:p w14:paraId="598D488F" w14:textId="4A73CA99" w:rsidR="00B82C50" w:rsidRDefault="00B82C50" w:rsidP="00AD72CB">
      <w:pPr>
        <w:pStyle w:val="ListBullet"/>
      </w:pPr>
      <w:r>
        <w:t>Feature development for Alexa related features.</w:t>
      </w:r>
    </w:p>
    <w:p w14:paraId="314F621C" w14:textId="37D4BEA6" w:rsidR="00B82C50" w:rsidRDefault="00B82C50" w:rsidP="00AD72CB">
      <w:pPr>
        <w:pStyle w:val="ListBullet"/>
      </w:pPr>
      <w:r w:rsidRPr="00E748F1">
        <w:rPr>
          <w:b/>
          <w:bCs/>
        </w:rPr>
        <w:t>Create Design Documents for complicated features and functionalities</w:t>
      </w:r>
      <w:r w:rsidR="00AE27CE">
        <w:t xml:space="preserve"> in Confluence.</w:t>
      </w:r>
    </w:p>
    <w:p w14:paraId="584AD1FE" w14:textId="77A3E6E6" w:rsidR="00AD72CB" w:rsidRDefault="00E748F1" w:rsidP="00AA5095">
      <w:pPr>
        <w:pStyle w:val="ListBullet"/>
      </w:pPr>
      <w:r>
        <w:rPr>
          <w:b/>
          <w:bCs/>
        </w:rPr>
        <w:t xml:space="preserve">Creating Test </w:t>
      </w:r>
      <w:r w:rsidR="00F363D9">
        <w:rPr>
          <w:b/>
          <w:bCs/>
        </w:rPr>
        <w:t>C</w:t>
      </w:r>
      <w:r>
        <w:rPr>
          <w:b/>
          <w:bCs/>
        </w:rPr>
        <w:t>ase document along with development testing</w:t>
      </w:r>
      <w:r w:rsidRPr="00E748F1">
        <w:t>.</w:t>
      </w:r>
    </w:p>
    <w:p w14:paraId="4966D8C3" w14:textId="779E89CC" w:rsidR="00012DDC" w:rsidRDefault="00012DDC" w:rsidP="00012DDC">
      <w:pPr>
        <w:pStyle w:val="Heading1"/>
        <w:rPr>
          <w:sz w:val="24"/>
          <w:szCs w:val="24"/>
        </w:rPr>
      </w:pPr>
      <w:r w:rsidRPr="007066A8">
        <w:rPr>
          <w:sz w:val="24"/>
          <w:szCs w:val="24"/>
        </w:rPr>
        <w:t xml:space="preserve">pROJECT dETAILS: </w:t>
      </w:r>
    </w:p>
    <w:p w14:paraId="511ED787" w14:textId="3EA298CC" w:rsidR="00E43B5E" w:rsidRDefault="00E43B5E" w:rsidP="00E43B5E">
      <w:pPr>
        <w:pStyle w:val="Heading1"/>
        <w:ind w:left="967"/>
        <w:rPr>
          <w:rFonts w:asciiTheme="minorHAnsi" w:hAnsiTheme="minorHAnsi"/>
          <w:i/>
          <w:color w:val="595959" w:themeColor="text1" w:themeTint="A6"/>
          <w:szCs w:val="28"/>
        </w:rPr>
      </w:pPr>
      <w:r>
        <w:rPr>
          <w:rFonts w:asciiTheme="minorHAnsi" w:hAnsiTheme="minorHAnsi"/>
          <w:i/>
          <w:color w:val="595959" w:themeColor="text1" w:themeTint="A6"/>
          <w:szCs w:val="28"/>
        </w:rPr>
        <w:t>Telematics POC on Raspberry Pi and NXP Goldbox</w:t>
      </w:r>
    </w:p>
    <w:p w14:paraId="16191FE4" w14:textId="37EA9C97" w:rsidR="00743D02" w:rsidRPr="00012DDC" w:rsidRDefault="00743D02" w:rsidP="00743D0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Integrate aNd Bring up </w:t>
      </w:r>
      <w:r>
        <w:rPr>
          <w:sz w:val="22"/>
          <w:szCs w:val="22"/>
        </w:rPr>
        <w:t>Fleetwise edge and IOT greengrass on NXP goldbox</w:t>
      </w:r>
    </w:p>
    <w:p w14:paraId="5CE91FCE" w14:textId="3158B37C" w:rsidR="00743D02" w:rsidRDefault="00743D02" w:rsidP="00743D02">
      <w:pPr>
        <w:pStyle w:val="ListParagraph"/>
        <w:numPr>
          <w:ilvl w:val="0"/>
          <w:numId w:val="26"/>
        </w:numPr>
      </w:pPr>
      <w:r>
        <w:t xml:space="preserve">Flashing </w:t>
      </w:r>
      <w:proofErr w:type="spellStart"/>
      <w:r w:rsidR="00A8112D">
        <w:t>G</w:t>
      </w:r>
      <w:r>
        <w:t>oldbox</w:t>
      </w:r>
      <w:proofErr w:type="spellEnd"/>
      <w:r>
        <w:t xml:space="preserve"> with </w:t>
      </w:r>
      <w:proofErr w:type="spellStart"/>
      <w:r>
        <w:t>GoldVIP</w:t>
      </w:r>
      <w:proofErr w:type="spellEnd"/>
      <w:r>
        <w:t xml:space="preserve"> binaries</w:t>
      </w:r>
    </w:p>
    <w:p w14:paraId="76760197" w14:textId="3A1E6BF2" w:rsidR="00743D02" w:rsidRDefault="00743D02" w:rsidP="00743D02">
      <w:pPr>
        <w:pStyle w:val="ListParagraph"/>
        <w:numPr>
          <w:ilvl w:val="0"/>
          <w:numId w:val="26"/>
        </w:numPr>
      </w:pPr>
      <w:r>
        <w:t xml:space="preserve">Enabling M7 core bootloader with </w:t>
      </w:r>
      <w:r w:rsidR="00A8112D">
        <w:t>hardware</w:t>
      </w:r>
      <w:r>
        <w:t xml:space="preserve"> and software changes</w:t>
      </w:r>
    </w:p>
    <w:p w14:paraId="2828034E" w14:textId="789C21A3" w:rsidR="00743D02" w:rsidRDefault="00743D02" w:rsidP="00743D02">
      <w:pPr>
        <w:pStyle w:val="ListParagraph"/>
        <w:numPr>
          <w:ilvl w:val="0"/>
          <w:numId w:val="26"/>
        </w:numPr>
      </w:pPr>
      <w:r>
        <w:t xml:space="preserve">Creating campaigns and sending the can data using Carla simulation over USBCAN </w:t>
      </w:r>
      <w:r w:rsidR="00A8112D">
        <w:t>analyzer</w:t>
      </w:r>
    </w:p>
    <w:p w14:paraId="22138E25" w14:textId="6FE271A4" w:rsidR="00743D02" w:rsidRDefault="00743D02" w:rsidP="00743D02">
      <w:pPr>
        <w:pStyle w:val="ListParagraph"/>
        <w:numPr>
          <w:ilvl w:val="0"/>
          <w:numId w:val="26"/>
        </w:numPr>
      </w:pPr>
      <w:r>
        <w:t>Collaborating the NXP community support to clarify blockers.</w:t>
      </w:r>
    </w:p>
    <w:p w14:paraId="6340EDDE" w14:textId="44595620" w:rsidR="00743D02" w:rsidRDefault="00743D02" w:rsidP="00743D02">
      <w:pPr>
        <w:pStyle w:val="ListParagraph"/>
        <w:numPr>
          <w:ilvl w:val="0"/>
          <w:numId w:val="26"/>
        </w:numPr>
      </w:pPr>
      <w:r>
        <w:t>Setup AWS services and create dashboards to vi</w:t>
      </w:r>
      <w:r w:rsidR="00A8112D">
        <w:t>sualize telemetry data using Amazon Quick Sight.</w:t>
      </w:r>
    </w:p>
    <w:p w14:paraId="3249DEBF" w14:textId="7D817CF5" w:rsidR="00A7359F" w:rsidRDefault="00A7359F" w:rsidP="00743D02">
      <w:pPr>
        <w:pStyle w:val="ListParagraph"/>
        <w:numPr>
          <w:ilvl w:val="0"/>
          <w:numId w:val="26"/>
        </w:numPr>
      </w:pPr>
      <w:r>
        <w:t>Code reviews and handle a team of 7.</w:t>
      </w:r>
    </w:p>
    <w:p w14:paraId="4CF241FA" w14:textId="77777777" w:rsidR="00743D02" w:rsidRDefault="00743D02" w:rsidP="00743D02"/>
    <w:p w14:paraId="04D9F5FB" w14:textId="0376450A" w:rsidR="00743D02" w:rsidRDefault="00743D02" w:rsidP="00743D0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 Development </w:t>
      </w:r>
      <w:r w:rsidR="00A8112D">
        <w:rPr>
          <w:sz w:val="22"/>
          <w:szCs w:val="22"/>
        </w:rPr>
        <w:t>on Raspberry PI to collect and send Telemetry data to AWS</w:t>
      </w:r>
    </w:p>
    <w:p w14:paraId="7804D56D" w14:textId="5F72424E" w:rsidR="00743D02" w:rsidRDefault="00743D02" w:rsidP="00743D02">
      <w:pPr>
        <w:pStyle w:val="ListParagraph"/>
        <w:numPr>
          <w:ilvl w:val="0"/>
          <w:numId w:val="26"/>
        </w:numPr>
      </w:pPr>
      <w:r>
        <w:t xml:space="preserve">Develop </w:t>
      </w:r>
      <w:r w:rsidR="00A8112D">
        <w:t>features to collect data from sensors like GPS, MEMS and STM32 Microcontroller and send to AWS over MQTT.</w:t>
      </w:r>
    </w:p>
    <w:p w14:paraId="6C7CAE68" w14:textId="0EA44F0F" w:rsidR="00743D02" w:rsidRPr="00012DDC" w:rsidRDefault="00A8112D" w:rsidP="00743D02">
      <w:pPr>
        <w:pStyle w:val="ListParagraph"/>
        <w:numPr>
          <w:ilvl w:val="0"/>
          <w:numId w:val="26"/>
        </w:numPr>
      </w:pPr>
      <w:r>
        <w:t>Collect CAN data using OBD connector using socket communication.</w:t>
      </w:r>
    </w:p>
    <w:p w14:paraId="063BB6B5" w14:textId="5E69B2C7" w:rsidR="00743D02" w:rsidRDefault="00A8112D" w:rsidP="00743D02">
      <w:pPr>
        <w:pStyle w:val="ListParagraph"/>
        <w:numPr>
          <w:ilvl w:val="0"/>
          <w:numId w:val="26"/>
        </w:numPr>
      </w:pPr>
      <w:r>
        <w:t xml:space="preserve">Develop an </w:t>
      </w:r>
      <w:r w:rsidR="00A7359F">
        <w:t>algorithm</w:t>
      </w:r>
      <w:r>
        <w:t xml:space="preserve"> to </w:t>
      </w:r>
      <w:r w:rsidR="00A7359F">
        <w:t xml:space="preserve">calculate approximate location of a vehicle in </w:t>
      </w:r>
      <w:r>
        <w:t xml:space="preserve">underground parking or </w:t>
      </w:r>
      <w:r w:rsidR="00A7359F">
        <w:t xml:space="preserve">vehicle in </w:t>
      </w:r>
      <w:r>
        <w:t xml:space="preserve">Tunnel </w:t>
      </w:r>
      <w:r w:rsidR="00A7359F">
        <w:t>scenario.</w:t>
      </w:r>
    </w:p>
    <w:p w14:paraId="18195A03" w14:textId="463041CE" w:rsidR="00E43B5E" w:rsidRPr="00743D02" w:rsidRDefault="00A7359F" w:rsidP="00A7359F">
      <w:pPr>
        <w:pStyle w:val="ListParagraph"/>
        <w:numPr>
          <w:ilvl w:val="0"/>
          <w:numId w:val="26"/>
        </w:numPr>
      </w:pPr>
      <w:r>
        <w:t>Code reviews and handle a team of size 4.</w:t>
      </w:r>
    </w:p>
    <w:p w14:paraId="2DC9EE9F" w14:textId="77777777" w:rsidR="00E43B5E" w:rsidRPr="007066A8" w:rsidRDefault="00E43B5E" w:rsidP="00012DDC">
      <w:pPr>
        <w:pStyle w:val="Heading1"/>
        <w:rPr>
          <w:sz w:val="24"/>
          <w:szCs w:val="24"/>
        </w:rPr>
      </w:pPr>
    </w:p>
    <w:p w14:paraId="58A2DE1A" w14:textId="29E8A498" w:rsidR="00E30A9E" w:rsidRPr="00254D1A" w:rsidRDefault="00E30A9E" w:rsidP="00E30A9E">
      <w:pPr>
        <w:pStyle w:val="Heading1"/>
        <w:ind w:left="967"/>
        <w:rPr>
          <w:b w:val="0"/>
          <w:i/>
          <w:szCs w:val="28"/>
        </w:rPr>
      </w:pPr>
      <w:r>
        <w:rPr>
          <w:rFonts w:asciiTheme="minorHAnsi" w:hAnsiTheme="minorHAnsi"/>
          <w:i/>
          <w:color w:val="595959" w:themeColor="text1" w:themeTint="A6"/>
          <w:szCs w:val="28"/>
        </w:rPr>
        <w:t xml:space="preserve">Android development for FCA-R2 </w:t>
      </w:r>
      <w:r w:rsidR="00C60A79">
        <w:rPr>
          <w:rFonts w:asciiTheme="minorHAnsi" w:hAnsiTheme="minorHAnsi"/>
          <w:i/>
          <w:color w:val="595959" w:themeColor="text1" w:themeTint="A6"/>
          <w:szCs w:val="28"/>
        </w:rPr>
        <w:t>VNI-HMI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30A9E" w:rsidRPr="00CF1A49" w14:paraId="3D794DC0" w14:textId="77777777" w:rsidTr="00923917">
        <w:tc>
          <w:tcPr>
            <w:tcW w:w="9290" w:type="dxa"/>
          </w:tcPr>
          <w:p w14:paraId="7B2F7D7C" w14:textId="181BEDF3" w:rsidR="00E30A9E" w:rsidRPr="00012DDC" w:rsidRDefault="00E30A9E" w:rsidP="00923917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 aNd Bring up Alexa POI feature (Java/ ANdroid)</w:t>
            </w:r>
          </w:p>
          <w:p w14:paraId="67EDE96B" w14:textId="69F49794" w:rsidR="00E30A9E" w:rsidRDefault="00E30A9E" w:rsidP="00923917">
            <w:pPr>
              <w:pStyle w:val="ListParagraph"/>
              <w:numPr>
                <w:ilvl w:val="0"/>
                <w:numId w:val="26"/>
              </w:numPr>
            </w:pPr>
            <w:r>
              <w:t>Understanding the UI requirement and design the same</w:t>
            </w:r>
          </w:p>
          <w:p w14:paraId="55B24F64" w14:textId="32492531" w:rsidR="00E30A9E" w:rsidRDefault="00E30A9E" w:rsidP="00923917">
            <w:pPr>
              <w:pStyle w:val="ListParagraph"/>
              <w:numPr>
                <w:ilvl w:val="0"/>
                <w:numId w:val="26"/>
              </w:numPr>
            </w:pPr>
            <w:r>
              <w:t>Analyze the DCI emits and Responses and handle the data to show detail view of POI and navigate to the POI on demand.</w:t>
            </w:r>
          </w:p>
          <w:p w14:paraId="527B85A2" w14:textId="2731173C" w:rsidR="00E30A9E" w:rsidRDefault="00E30A9E" w:rsidP="00923917">
            <w:pPr>
              <w:pStyle w:val="ListParagraph"/>
              <w:numPr>
                <w:ilvl w:val="0"/>
                <w:numId w:val="26"/>
              </w:numPr>
            </w:pPr>
            <w:r>
              <w:t>Automate the Alexa user Authorization as part of personalization concept.</w:t>
            </w:r>
          </w:p>
          <w:p w14:paraId="67C27489" w14:textId="447486EE" w:rsidR="00E30A9E" w:rsidRDefault="00E30A9E" w:rsidP="00923917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  <w:r w:rsidR="003B52E1">
              <w:rPr>
                <w:sz w:val="22"/>
                <w:szCs w:val="22"/>
              </w:rPr>
              <w:t xml:space="preserve">Development </w:t>
            </w:r>
            <w:r>
              <w:rPr>
                <w:sz w:val="22"/>
                <w:szCs w:val="22"/>
              </w:rPr>
              <w:t xml:space="preserve">support for </w:t>
            </w:r>
            <w:r w:rsidR="003B52E1">
              <w:rPr>
                <w:sz w:val="22"/>
                <w:szCs w:val="22"/>
              </w:rPr>
              <w:t>various Application in the HU</w:t>
            </w:r>
            <w:r>
              <w:rPr>
                <w:sz w:val="22"/>
                <w:szCs w:val="22"/>
              </w:rPr>
              <w:t>(JAVA/Android)</w:t>
            </w:r>
          </w:p>
          <w:p w14:paraId="29FDA00F" w14:textId="305010BE" w:rsidR="00E30A9E" w:rsidRDefault="00E30A9E" w:rsidP="00923917">
            <w:pPr>
              <w:pStyle w:val="ListParagraph"/>
              <w:numPr>
                <w:ilvl w:val="0"/>
                <w:numId w:val="26"/>
              </w:numPr>
            </w:pPr>
            <w:r>
              <w:t>Develop the UI using Responsive UI design concepts</w:t>
            </w:r>
          </w:p>
          <w:p w14:paraId="7FFC5139" w14:textId="373F2877" w:rsidR="00597FB9" w:rsidRPr="00012DDC" w:rsidRDefault="00597FB9" w:rsidP="00923917">
            <w:pPr>
              <w:pStyle w:val="ListParagraph"/>
              <w:numPr>
                <w:ilvl w:val="0"/>
                <w:numId w:val="26"/>
              </w:numPr>
            </w:pPr>
            <w:r>
              <w:t>Handler Launcher related activities using JSON.</w:t>
            </w:r>
          </w:p>
          <w:p w14:paraId="01F235B2" w14:textId="311F88C2" w:rsidR="00E30A9E" w:rsidRDefault="003B52E1" w:rsidP="00923917">
            <w:pPr>
              <w:pStyle w:val="ListParagraph"/>
              <w:numPr>
                <w:ilvl w:val="0"/>
                <w:numId w:val="26"/>
              </w:numPr>
            </w:pPr>
            <w:r>
              <w:t>Keypad validation for Radio, both FM and AM (USA frequency)</w:t>
            </w:r>
          </w:p>
          <w:p w14:paraId="4402A3C3" w14:textId="688A0E14" w:rsidR="00E30A9E" w:rsidRDefault="003B52E1" w:rsidP="00923917">
            <w:pPr>
              <w:pStyle w:val="ListParagraph"/>
              <w:numPr>
                <w:ilvl w:val="0"/>
                <w:numId w:val="26"/>
              </w:numPr>
            </w:pPr>
            <w:r>
              <w:t>Dynamically handling the app size restrictions on various displays in the launcher.</w:t>
            </w:r>
          </w:p>
          <w:p w14:paraId="2979B74A" w14:textId="0B7F8222" w:rsidR="003B52E1" w:rsidRPr="00B3646D" w:rsidRDefault="003B52E1" w:rsidP="003B52E1">
            <w:pPr>
              <w:pStyle w:val="ListParagraph"/>
              <w:numPr>
                <w:ilvl w:val="0"/>
                <w:numId w:val="26"/>
              </w:numPr>
            </w:pPr>
            <w:r>
              <w:t>Participate in code reviews for UI development.</w:t>
            </w:r>
          </w:p>
        </w:tc>
      </w:tr>
    </w:tbl>
    <w:p w14:paraId="46458A33" w14:textId="77777777" w:rsidR="00C60A79" w:rsidRDefault="00C60A79" w:rsidP="00012DDC">
      <w:pPr>
        <w:pStyle w:val="Heading1"/>
      </w:pPr>
    </w:p>
    <w:p w14:paraId="6E13F53C" w14:textId="77777777" w:rsidR="00012DDC" w:rsidRPr="00254D1A" w:rsidRDefault="00C6627F" w:rsidP="00C6627F">
      <w:pPr>
        <w:pStyle w:val="Heading1"/>
        <w:ind w:left="967"/>
        <w:rPr>
          <w:b w:val="0"/>
          <w:i/>
          <w:szCs w:val="28"/>
        </w:rPr>
      </w:pPr>
      <w:r w:rsidRPr="00254D1A">
        <w:rPr>
          <w:rFonts w:asciiTheme="minorHAnsi" w:hAnsiTheme="minorHAnsi"/>
          <w:i/>
          <w:color w:val="595959" w:themeColor="text1" w:themeTint="A6"/>
          <w:szCs w:val="28"/>
        </w:rPr>
        <w:t>Smart Phone Integration in Vehicle Infotainment system</w:t>
      </w:r>
    </w:p>
    <w:tbl>
      <w:tblPr>
        <w:tblStyle w:val="TableGrid"/>
        <w:tblW w:w="47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870"/>
      </w:tblGrid>
      <w:tr w:rsidR="00012DDC" w:rsidRPr="00CF1A49" w14:paraId="6591E6FD" w14:textId="77777777" w:rsidTr="00E734CB">
        <w:trPr>
          <w:trHeight w:val="4212"/>
        </w:trPr>
        <w:tc>
          <w:tcPr>
            <w:tcW w:w="8870" w:type="dxa"/>
          </w:tcPr>
          <w:p w14:paraId="0EB3FBA1" w14:textId="77777777" w:rsidR="00C6627F" w:rsidRPr="00012DDC" w:rsidRDefault="00C6627F" w:rsidP="00C72D2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Titan Android project for CARPLAY</w:t>
            </w:r>
            <w:r w:rsidR="00254D1A">
              <w:rPr>
                <w:sz w:val="22"/>
                <w:szCs w:val="22"/>
              </w:rPr>
              <w:t xml:space="preserve"> (</w:t>
            </w:r>
            <w:r w:rsidR="001C3646">
              <w:rPr>
                <w:sz w:val="22"/>
                <w:szCs w:val="22"/>
              </w:rPr>
              <w:t xml:space="preserve">Java/ C++/ </w:t>
            </w:r>
            <w:r w:rsidR="00254D1A">
              <w:rPr>
                <w:sz w:val="22"/>
                <w:szCs w:val="22"/>
              </w:rPr>
              <w:t>ANdroid)</w:t>
            </w:r>
          </w:p>
          <w:p w14:paraId="29C91AA5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>Understanding various smart phone integration technologies to be delivered with this project.</w:t>
            </w:r>
          </w:p>
          <w:p w14:paraId="230FE68A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 xml:space="preserve">Bug fixing in Android Auto and </w:t>
            </w:r>
            <w:proofErr w:type="spellStart"/>
            <w:r>
              <w:t>Carplay</w:t>
            </w:r>
            <w:proofErr w:type="spellEnd"/>
            <w:r>
              <w:t xml:space="preserve"> on Android OS Head Unit</w:t>
            </w:r>
          </w:p>
          <w:p w14:paraId="340BF142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 xml:space="preserve">Feature development for </w:t>
            </w:r>
            <w:proofErr w:type="spellStart"/>
            <w:r>
              <w:t>Carplay</w:t>
            </w:r>
            <w:proofErr w:type="spellEnd"/>
            <w:r>
              <w:t xml:space="preserve"> to meet the KPI’s and help with Apple certification</w:t>
            </w:r>
          </w:p>
          <w:p w14:paraId="43BDAE1C" w14:textId="77777777" w:rsidR="00B3646D" w:rsidRDefault="00B3646D" w:rsidP="00B3646D"/>
          <w:p w14:paraId="5ECD332C" w14:textId="77777777" w:rsidR="00C6627F" w:rsidRDefault="00C6627F" w:rsidP="00C6627F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Bringing up the ANDROID AUTO projection over BT/WiFi</w:t>
            </w:r>
            <w:r w:rsidR="00254D1A">
              <w:rPr>
                <w:sz w:val="22"/>
                <w:szCs w:val="22"/>
              </w:rPr>
              <w:t xml:space="preserve"> (</w:t>
            </w:r>
            <w:r w:rsidR="00FD2FF7">
              <w:rPr>
                <w:sz w:val="22"/>
                <w:szCs w:val="22"/>
              </w:rPr>
              <w:t xml:space="preserve">C++ / </w:t>
            </w:r>
            <w:r w:rsidR="00254D1A">
              <w:rPr>
                <w:sz w:val="22"/>
                <w:szCs w:val="22"/>
              </w:rPr>
              <w:t>LINUX)</w:t>
            </w:r>
          </w:p>
          <w:p w14:paraId="0131185F" w14:textId="77777777" w:rsidR="00C6627F" w:rsidRPr="00012DDC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>With the release of GAL receiver 1.4 by google, understood the new changes to be introduced in the available stack and merge the GAL receiver.</w:t>
            </w:r>
          </w:p>
          <w:p w14:paraId="5380B1E1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>Understood the design change and accordingly update the design and the logic to the platform code.</w:t>
            </w:r>
          </w:p>
          <w:p w14:paraId="0B34D584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>Bringing up the hardware with WIFI and Bluetooth compatibility.</w:t>
            </w:r>
          </w:p>
          <w:p w14:paraId="01865286" w14:textId="77777777" w:rsidR="007F6AD1" w:rsidRDefault="007F6AD1" w:rsidP="007F6AD1"/>
          <w:p w14:paraId="1918953B" w14:textId="77777777" w:rsidR="00C6627F" w:rsidRDefault="00C6627F" w:rsidP="00C6627F">
            <w:pPr>
              <w:pStyle w:val="Heading2"/>
              <w:outlineLvl w:val="1"/>
              <w:rPr>
                <w:sz w:val="22"/>
                <w:szCs w:val="22"/>
              </w:rPr>
            </w:pPr>
            <w:r w:rsidRPr="00B3646D">
              <w:rPr>
                <w:sz w:val="22"/>
                <w:szCs w:val="22"/>
              </w:rPr>
              <w:t>Feature development and bug fixing for Android AUTO over USB</w:t>
            </w:r>
            <w:r w:rsidR="00254D1A">
              <w:rPr>
                <w:sz w:val="22"/>
                <w:szCs w:val="22"/>
              </w:rPr>
              <w:t xml:space="preserve"> (</w:t>
            </w:r>
            <w:r w:rsidR="00FD2FF7">
              <w:rPr>
                <w:sz w:val="22"/>
                <w:szCs w:val="22"/>
              </w:rPr>
              <w:t xml:space="preserve">C++ / </w:t>
            </w:r>
            <w:r w:rsidR="00254D1A">
              <w:rPr>
                <w:sz w:val="22"/>
                <w:szCs w:val="22"/>
              </w:rPr>
              <w:t>LINUX)</w:t>
            </w:r>
          </w:p>
          <w:p w14:paraId="2B25D74D" w14:textId="77777777" w:rsidR="00C6627F" w:rsidRDefault="00C6627F" w:rsidP="00C6627F">
            <w:pPr>
              <w:pStyle w:val="ListParagraph"/>
              <w:numPr>
                <w:ilvl w:val="0"/>
                <w:numId w:val="26"/>
              </w:numPr>
            </w:pPr>
            <w:r>
              <w:t>Fixing the bugs reported by the customers with already delivered code and in the production environment.</w:t>
            </w:r>
          </w:p>
          <w:p w14:paraId="52DF8F86" w14:textId="616FE662" w:rsidR="00B3646D" w:rsidRPr="00B3646D" w:rsidRDefault="00C6627F" w:rsidP="00B3646D">
            <w:pPr>
              <w:pStyle w:val="ListParagraph"/>
              <w:numPr>
                <w:ilvl w:val="0"/>
                <w:numId w:val="26"/>
              </w:numPr>
            </w:pPr>
            <w:r>
              <w:t>With code changes done, testing the various platforms like IMX6, Renesas, Intel-Broxton and QNX virtual on Renesas for the Component functionality.</w:t>
            </w:r>
          </w:p>
        </w:tc>
      </w:tr>
      <w:tr w:rsidR="00012DDC" w:rsidRPr="00CF1A49" w14:paraId="162D0152" w14:textId="77777777" w:rsidTr="00E734CB">
        <w:trPr>
          <w:trHeight w:val="159"/>
        </w:trPr>
        <w:tc>
          <w:tcPr>
            <w:tcW w:w="8870" w:type="dxa"/>
            <w:tcMar>
              <w:top w:w="216" w:type="dxa"/>
            </w:tcMar>
          </w:tcPr>
          <w:p w14:paraId="2957538D" w14:textId="77777777" w:rsidR="00012DDC" w:rsidRDefault="00012DDC" w:rsidP="00B3646D"/>
        </w:tc>
      </w:tr>
    </w:tbl>
    <w:p w14:paraId="57986A00" w14:textId="77777777" w:rsidR="00AD72CB" w:rsidRPr="007066A8" w:rsidRDefault="00254409" w:rsidP="00AD72C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</w:t>
      </w:r>
      <w:r w:rsidR="00AD72CB" w:rsidRPr="007066A8">
        <w:rPr>
          <w:sz w:val="24"/>
          <w:szCs w:val="24"/>
        </w:rPr>
        <w:t>ward</w:t>
      </w:r>
      <w:r>
        <w:rPr>
          <w:sz w:val="24"/>
          <w:szCs w:val="24"/>
        </w:rPr>
        <w:t>S</w:t>
      </w:r>
      <w:r w:rsidR="00AD72CB" w:rsidRPr="007066A8">
        <w:rPr>
          <w:sz w:val="24"/>
          <w:szCs w:val="24"/>
        </w:rPr>
        <w:t xml:space="preserve"> &amp; recognition</w:t>
      </w:r>
      <w:r w:rsidR="007066A8">
        <w:rPr>
          <w:sz w:val="24"/>
          <w:szCs w:val="24"/>
        </w:rPr>
        <w:t xml:space="preserve"> </w:t>
      </w:r>
    </w:p>
    <w:p w14:paraId="0D275938" w14:textId="77777777" w:rsidR="00AD72CB" w:rsidRPr="00E748F1" w:rsidRDefault="00E42A1A" w:rsidP="00AD72CB">
      <w:pPr>
        <w:pStyle w:val="ListBullet"/>
        <w:rPr>
          <w:b/>
          <w:bCs/>
        </w:rPr>
      </w:pPr>
      <w:r w:rsidRPr="00E748F1">
        <w:rPr>
          <w:b/>
          <w:bCs/>
        </w:rPr>
        <w:t>Awarded Fresher of the year 2016-2017 award @ Bosch</w:t>
      </w:r>
    </w:p>
    <w:p w14:paraId="39967D4E" w14:textId="2DAE4F67" w:rsidR="00E42A1A" w:rsidRPr="00E748F1" w:rsidRDefault="00E42A1A" w:rsidP="00AD72CB">
      <w:pPr>
        <w:pStyle w:val="ListBullet"/>
        <w:rPr>
          <w:b/>
          <w:bCs/>
        </w:rPr>
      </w:pPr>
      <w:r w:rsidRPr="00E748F1">
        <w:rPr>
          <w:b/>
          <w:bCs/>
        </w:rPr>
        <w:t>Travelled to Germany</w:t>
      </w:r>
      <w:r w:rsidR="00AA5095">
        <w:rPr>
          <w:b/>
          <w:bCs/>
        </w:rPr>
        <w:t xml:space="preserve">, </w:t>
      </w:r>
      <w:r w:rsidRPr="00E748F1">
        <w:rPr>
          <w:b/>
          <w:bCs/>
        </w:rPr>
        <w:t>Hildesheim on Business Visit and collect Cust</w:t>
      </w:r>
      <w:r w:rsidR="008D5786" w:rsidRPr="00E748F1">
        <w:rPr>
          <w:b/>
          <w:bCs/>
        </w:rPr>
        <w:t>omer Requirements for Android Auto Wireless</w:t>
      </w:r>
    </w:p>
    <w:p w14:paraId="5D51E982" w14:textId="77777777" w:rsidR="00C44EAE" w:rsidRDefault="00C44EAE" w:rsidP="00AD72CB">
      <w:pPr>
        <w:pStyle w:val="ListBullet"/>
      </w:pPr>
      <w:r>
        <w:t>Organize and manage “</w:t>
      </w:r>
      <w:proofErr w:type="spellStart"/>
      <w:r>
        <w:t>Innovate@workplace</w:t>
      </w:r>
      <w:proofErr w:type="spellEnd"/>
      <w:r>
        <w:t xml:space="preserve">” event every week </w:t>
      </w:r>
      <w:r w:rsidR="008E58A3">
        <w:t>@</w:t>
      </w:r>
      <w:r>
        <w:t xml:space="preserve"> Bosc</w:t>
      </w:r>
      <w:r w:rsidR="00CE1039">
        <w:t>h team.</w:t>
      </w:r>
    </w:p>
    <w:p w14:paraId="41C95E7B" w14:textId="4642A066" w:rsidR="00C60A79" w:rsidRDefault="00C60A79" w:rsidP="00AD72CB">
      <w:pPr>
        <w:pStyle w:val="ListBullet"/>
      </w:pPr>
      <w:r>
        <w:t xml:space="preserve">Submitted 4 Ideas in internal platform called </w:t>
      </w:r>
      <w:proofErr w:type="spellStart"/>
      <w:r>
        <w:t>Contivation</w:t>
      </w:r>
      <w:proofErr w:type="spellEnd"/>
      <w:r>
        <w:t xml:space="preserve"> of Continental.</w:t>
      </w:r>
    </w:p>
    <w:p w14:paraId="051045AC" w14:textId="7AC48A3F" w:rsidR="00E734CB" w:rsidRDefault="00E734CB" w:rsidP="00AD72CB">
      <w:pPr>
        <w:pStyle w:val="ListBullet"/>
      </w:pPr>
      <w:r>
        <w:t>Organize Learn and Share sessions for Product Engineering Services team in Hashedin.</w:t>
      </w:r>
    </w:p>
    <w:p w14:paraId="0F64B953" w14:textId="77777777" w:rsidR="007066A8" w:rsidRDefault="007066A8" w:rsidP="007066A8">
      <w:pPr>
        <w:pStyle w:val="Heading1"/>
        <w:rPr>
          <w:sz w:val="24"/>
          <w:szCs w:val="24"/>
        </w:rPr>
      </w:pPr>
      <w:r w:rsidRPr="007066A8">
        <w:rPr>
          <w:sz w:val="24"/>
          <w:szCs w:val="24"/>
        </w:rPr>
        <w:t xml:space="preserve">Personal Details </w:t>
      </w:r>
    </w:p>
    <w:p w14:paraId="26266AD6" w14:textId="3D0837EA" w:rsidR="006715B7" w:rsidRDefault="00886996" w:rsidP="007066A8">
      <w:pPr>
        <w:pStyle w:val="ListBullet"/>
      </w:pPr>
      <w:r>
        <w:t>Date of Birth: 21</w:t>
      </w:r>
      <w:r w:rsidRPr="00886996">
        <w:rPr>
          <w:vertAlign w:val="superscript"/>
        </w:rPr>
        <w:t>st</w:t>
      </w:r>
      <w:r>
        <w:t xml:space="preserve"> August 1994</w:t>
      </w:r>
    </w:p>
    <w:p w14:paraId="2ADD6ABC" w14:textId="47AA5EA7" w:rsidR="006715B7" w:rsidRDefault="008D5786" w:rsidP="007066A8">
      <w:pPr>
        <w:pStyle w:val="ListBullet"/>
      </w:pPr>
      <w:r>
        <w:t xml:space="preserve">Gender        </w:t>
      </w:r>
      <w:proofErr w:type="gramStart"/>
      <w:r>
        <w:t xml:space="preserve">  :</w:t>
      </w:r>
      <w:proofErr w:type="gramEnd"/>
      <w:r>
        <w:t xml:space="preserve"> Female</w:t>
      </w:r>
    </w:p>
    <w:p w14:paraId="0B5483B8" w14:textId="1A972FE0" w:rsidR="006715B7" w:rsidRDefault="006715B7" w:rsidP="007066A8">
      <w:pPr>
        <w:pStyle w:val="ListBullet"/>
      </w:pPr>
      <w:r>
        <w:t xml:space="preserve">Hobbies       </w:t>
      </w:r>
      <w:proofErr w:type="gramStart"/>
      <w:r>
        <w:t xml:space="preserve"> </w:t>
      </w:r>
      <w:r w:rsidR="00FD4543">
        <w:t xml:space="preserve"> </w:t>
      </w:r>
      <w:r>
        <w:t>:</w:t>
      </w:r>
      <w:proofErr w:type="gramEnd"/>
      <w:r>
        <w:t xml:space="preserve"> </w:t>
      </w:r>
      <w:r w:rsidR="008D5786">
        <w:t xml:space="preserve">Reading Novels, </w:t>
      </w:r>
      <w:r>
        <w:t>Travelling</w:t>
      </w:r>
      <w:r w:rsidR="008D5786">
        <w:t>, Working on POC’s</w:t>
      </w:r>
    </w:p>
    <w:p w14:paraId="2F71C052" w14:textId="147B241E" w:rsidR="00B51D1B" w:rsidRPr="006E1507" w:rsidRDefault="006715B7" w:rsidP="00665028">
      <w:pPr>
        <w:pStyle w:val="ListBullet"/>
      </w:pPr>
      <w:r>
        <w:t xml:space="preserve">Languages   </w:t>
      </w:r>
      <w:proofErr w:type="gramStart"/>
      <w:r>
        <w:t xml:space="preserve">  :</w:t>
      </w:r>
      <w:proofErr w:type="gramEnd"/>
      <w:r>
        <w:t xml:space="preserve"> English,</w:t>
      </w:r>
      <w:r w:rsidR="00BC15A3">
        <w:t xml:space="preserve"> </w:t>
      </w:r>
      <w:r w:rsidR="00E648AC">
        <w:t>German(A1),</w:t>
      </w:r>
      <w:r>
        <w:t xml:space="preserve"> Hindi</w:t>
      </w:r>
      <w:r w:rsidR="008D5786">
        <w:t>, Kannada, Marathi, Konkani</w:t>
      </w:r>
      <w:r w:rsidR="00E648AC">
        <w:t>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B204" w14:textId="77777777" w:rsidR="006A37D0" w:rsidRDefault="006A37D0" w:rsidP="0068194B">
      <w:r>
        <w:separator/>
      </w:r>
    </w:p>
    <w:p w14:paraId="12121D85" w14:textId="77777777" w:rsidR="006A37D0" w:rsidRDefault="006A37D0"/>
    <w:p w14:paraId="5C033787" w14:textId="77777777" w:rsidR="006A37D0" w:rsidRDefault="006A37D0"/>
  </w:endnote>
  <w:endnote w:type="continuationSeparator" w:id="0">
    <w:p w14:paraId="0A2056AD" w14:textId="77777777" w:rsidR="006A37D0" w:rsidRDefault="006A37D0" w:rsidP="0068194B">
      <w:r>
        <w:continuationSeparator/>
      </w:r>
    </w:p>
    <w:p w14:paraId="15A9EC0A" w14:textId="77777777" w:rsidR="006A37D0" w:rsidRDefault="006A37D0"/>
    <w:p w14:paraId="32D10727" w14:textId="77777777" w:rsidR="006A37D0" w:rsidRDefault="006A3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73EB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2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CE63" w14:textId="77777777" w:rsidR="006A37D0" w:rsidRDefault="006A37D0" w:rsidP="0068194B">
      <w:r>
        <w:separator/>
      </w:r>
    </w:p>
    <w:p w14:paraId="3A5CA473" w14:textId="77777777" w:rsidR="006A37D0" w:rsidRDefault="006A37D0"/>
    <w:p w14:paraId="0F1DAC9E" w14:textId="77777777" w:rsidR="006A37D0" w:rsidRDefault="006A37D0"/>
  </w:footnote>
  <w:footnote w:type="continuationSeparator" w:id="0">
    <w:p w14:paraId="783AEB8D" w14:textId="77777777" w:rsidR="006A37D0" w:rsidRDefault="006A37D0" w:rsidP="0068194B">
      <w:r>
        <w:continuationSeparator/>
      </w:r>
    </w:p>
    <w:p w14:paraId="076B83CD" w14:textId="77777777" w:rsidR="006A37D0" w:rsidRDefault="006A37D0"/>
    <w:p w14:paraId="42AC0CFD" w14:textId="77777777" w:rsidR="006A37D0" w:rsidRDefault="006A37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9DB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236AF9" wp14:editId="6ECBAD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5118A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BED7E1"/>
    <w:multiLevelType w:val="hybridMultilevel"/>
    <w:tmpl w:val="C7F2C1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B6A360"/>
    <w:multiLevelType w:val="hybridMultilevel"/>
    <w:tmpl w:val="1AF3BE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1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2" w15:restartNumberingAfterBreak="0">
    <w:nsid w:val="04F972C1"/>
    <w:multiLevelType w:val="hybridMultilevel"/>
    <w:tmpl w:val="A2E4883E"/>
    <w:lvl w:ilvl="0" w:tplc="58DA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F5CC2"/>
    <w:multiLevelType w:val="hybridMultilevel"/>
    <w:tmpl w:val="03287DE2"/>
    <w:lvl w:ilvl="0" w:tplc="AE1E6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BEAD792"/>
    <w:multiLevelType w:val="hybridMultilevel"/>
    <w:tmpl w:val="AD1E52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F0F46D2"/>
    <w:multiLevelType w:val="hybridMultilevel"/>
    <w:tmpl w:val="CD7A5CD0"/>
    <w:lvl w:ilvl="0" w:tplc="0409000B">
      <w:start w:val="1"/>
      <w:numFmt w:val="bullet"/>
      <w:lvlText w:val=""/>
      <w:lvlJc w:val="left"/>
      <w:pPr>
        <w:ind w:left="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B114DBA"/>
    <w:multiLevelType w:val="hybridMultilevel"/>
    <w:tmpl w:val="5386A09E"/>
    <w:lvl w:ilvl="0" w:tplc="0409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3EF73DA8"/>
    <w:multiLevelType w:val="hybridMultilevel"/>
    <w:tmpl w:val="0F2EA7AA"/>
    <w:lvl w:ilvl="0" w:tplc="58DA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E47D3"/>
    <w:multiLevelType w:val="hybridMultilevel"/>
    <w:tmpl w:val="672A5528"/>
    <w:lvl w:ilvl="0" w:tplc="58DA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F0751E"/>
    <w:multiLevelType w:val="hybridMultilevel"/>
    <w:tmpl w:val="FD2698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5F443A9"/>
    <w:multiLevelType w:val="hybridMultilevel"/>
    <w:tmpl w:val="975421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0CE5784"/>
    <w:multiLevelType w:val="hybridMultilevel"/>
    <w:tmpl w:val="4D6815E6"/>
    <w:lvl w:ilvl="0" w:tplc="58DA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D1C65"/>
    <w:multiLevelType w:val="hybridMultilevel"/>
    <w:tmpl w:val="FA16BAE6"/>
    <w:lvl w:ilvl="0" w:tplc="58DA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55555"/>
    <w:multiLevelType w:val="hybridMultilevel"/>
    <w:tmpl w:val="CE064D8C"/>
    <w:lvl w:ilvl="0" w:tplc="0409000B">
      <w:start w:val="1"/>
      <w:numFmt w:val="bullet"/>
      <w:lvlText w:val=""/>
      <w:lvlJc w:val="left"/>
      <w:pPr>
        <w:ind w:left="1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4"/>
  </w:num>
  <w:num w:numId="6">
    <w:abstractNumId w:val="5"/>
  </w:num>
  <w:num w:numId="7">
    <w:abstractNumId w:val="17"/>
  </w:num>
  <w:num w:numId="8">
    <w:abstractNumId w:val="4"/>
  </w:num>
  <w:num w:numId="9">
    <w:abstractNumId w:val="21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2"/>
  </w:num>
  <w:num w:numId="27">
    <w:abstractNumId w:val="26"/>
  </w:num>
  <w:num w:numId="28">
    <w:abstractNumId w:val="18"/>
  </w:num>
  <w:num w:numId="29">
    <w:abstractNumId w:val="16"/>
  </w:num>
  <w:num w:numId="30">
    <w:abstractNumId w:val="13"/>
  </w:num>
  <w:num w:numId="31">
    <w:abstractNumId w:val="1"/>
  </w:num>
  <w:num w:numId="32">
    <w:abstractNumId w:val="23"/>
  </w:num>
  <w:num w:numId="33">
    <w:abstractNumId w:val="15"/>
  </w:num>
  <w:num w:numId="34">
    <w:abstractNumId w:val="22"/>
  </w:num>
  <w:num w:numId="35">
    <w:abstractNumId w:val="14"/>
  </w:num>
  <w:num w:numId="36">
    <w:abstractNumId w:val="0"/>
  </w:num>
  <w:num w:numId="37">
    <w:abstractNumId w:val="14"/>
  </w:num>
  <w:num w:numId="38">
    <w:abstractNumId w:val="14"/>
  </w:num>
  <w:num w:numId="39">
    <w:abstractNumId w:val="24"/>
  </w:num>
  <w:num w:numId="40">
    <w:abstractNumId w:val="19"/>
  </w:num>
  <w:num w:numId="41">
    <w:abstractNumId w:val="2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33"/>
    <w:rsid w:val="000001EF"/>
    <w:rsid w:val="00007322"/>
    <w:rsid w:val="00007728"/>
    <w:rsid w:val="00012DDC"/>
    <w:rsid w:val="0002113D"/>
    <w:rsid w:val="00024584"/>
    <w:rsid w:val="00024730"/>
    <w:rsid w:val="00043497"/>
    <w:rsid w:val="00055E95"/>
    <w:rsid w:val="0007021F"/>
    <w:rsid w:val="00095270"/>
    <w:rsid w:val="000A719D"/>
    <w:rsid w:val="000B2BA5"/>
    <w:rsid w:val="000B35BF"/>
    <w:rsid w:val="000B41E2"/>
    <w:rsid w:val="000B5B22"/>
    <w:rsid w:val="000F2F8C"/>
    <w:rsid w:val="0010006E"/>
    <w:rsid w:val="001045A8"/>
    <w:rsid w:val="00114A91"/>
    <w:rsid w:val="001427E1"/>
    <w:rsid w:val="00163668"/>
    <w:rsid w:val="00171566"/>
    <w:rsid w:val="001723A9"/>
    <w:rsid w:val="001742B9"/>
    <w:rsid w:val="00174676"/>
    <w:rsid w:val="001755A8"/>
    <w:rsid w:val="00184014"/>
    <w:rsid w:val="00192008"/>
    <w:rsid w:val="001A05D0"/>
    <w:rsid w:val="001C0B3A"/>
    <w:rsid w:val="001C0E68"/>
    <w:rsid w:val="001C3646"/>
    <w:rsid w:val="001C4B6F"/>
    <w:rsid w:val="001D0BF1"/>
    <w:rsid w:val="001E3120"/>
    <w:rsid w:val="001E7E0C"/>
    <w:rsid w:val="001F0BB0"/>
    <w:rsid w:val="001F1979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4409"/>
    <w:rsid w:val="00254D1A"/>
    <w:rsid w:val="002617AE"/>
    <w:rsid w:val="002638D0"/>
    <w:rsid w:val="002647D3"/>
    <w:rsid w:val="00274128"/>
    <w:rsid w:val="00275EAE"/>
    <w:rsid w:val="0028317F"/>
    <w:rsid w:val="00294998"/>
    <w:rsid w:val="00297F18"/>
    <w:rsid w:val="002A1945"/>
    <w:rsid w:val="002B2958"/>
    <w:rsid w:val="002B3FC8"/>
    <w:rsid w:val="002D23C5"/>
    <w:rsid w:val="002D4CA3"/>
    <w:rsid w:val="002D6137"/>
    <w:rsid w:val="002E7E61"/>
    <w:rsid w:val="002F05E5"/>
    <w:rsid w:val="002F254D"/>
    <w:rsid w:val="002F30E4"/>
    <w:rsid w:val="00307140"/>
    <w:rsid w:val="00316DFF"/>
    <w:rsid w:val="00325B57"/>
    <w:rsid w:val="00331AC4"/>
    <w:rsid w:val="00336056"/>
    <w:rsid w:val="003544E1"/>
    <w:rsid w:val="00357437"/>
    <w:rsid w:val="00364CC9"/>
    <w:rsid w:val="00366398"/>
    <w:rsid w:val="00366F72"/>
    <w:rsid w:val="00370B81"/>
    <w:rsid w:val="003A0632"/>
    <w:rsid w:val="003A1083"/>
    <w:rsid w:val="003A14B1"/>
    <w:rsid w:val="003A30E5"/>
    <w:rsid w:val="003A6ADF"/>
    <w:rsid w:val="003B52E1"/>
    <w:rsid w:val="003B5928"/>
    <w:rsid w:val="003D380F"/>
    <w:rsid w:val="003D60B4"/>
    <w:rsid w:val="003E160D"/>
    <w:rsid w:val="003F1D5F"/>
    <w:rsid w:val="00405128"/>
    <w:rsid w:val="00406CFF"/>
    <w:rsid w:val="00416B25"/>
    <w:rsid w:val="00420592"/>
    <w:rsid w:val="00427681"/>
    <w:rsid w:val="004319E0"/>
    <w:rsid w:val="0043473C"/>
    <w:rsid w:val="00437E8C"/>
    <w:rsid w:val="00440225"/>
    <w:rsid w:val="004639AB"/>
    <w:rsid w:val="004726BC"/>
    <w:rsid w:val="00474105"/>
    <w:rsid w:val="00476C1D"/>
    <w:rsid w:val="00480E6E"/>
    <w:rsid w:val="00486277"/>
    <w:rsid w:val="0049424A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0D16"/>
    <w:rsid w:val="005010FA"/>
    <w:rsid w:val="00510392"/>
    <w:rsid w:val="00513E2A"/>
    <w:rsid w:val="00540AA1"/>
    <w:rsid w:val="00566A35"/>
    <w:rsid w:val="0056701E"/>
    <w:rsid w:val="005740D7"/>
    <w:rsid w:val="00597FB9"/>
    <w:rsid w:val="005A0F26"/>
    <w:rsid w:val="005A1B10"/>
    <w:rsid w:val="005A6850"/>
    <w:rsid w:val="005B1B1B"/>
    <w:rsid w:val="005C4B33"/>
    <w:rsid w:val="005C5932"/>
    <w:rsid w:val="005D3CA7"/>
    <w:rsid w:val="005D4CC1"/>
    <w:rsid w:val="005F4B91"/>
    <w:rsid w:val="005F55D2"/>
    <w:rsid w:val="0062312F"/>
    <w:rsid w:val="00625F2C"/>
    <w:rsid w:val="006618E9"/>
    <w:rsid w:val="00665028"/>
    <w:rsid w:val="006715B7"/>
    <w:rsid w:val="0068194B"/>
    <w:rsid w:val="0068449D"/>
    <w:rsid w:val="00692703"/>
    <w:rsid w:val="006A1962"/>
    <w:rsid w:val="006A30C9"/>
    <w:rsid w:val="006A37D0"/>
    <w:rsid w:val="006B5D48"/>
    <w:rsid w:val="006B7D7B"/>
    <w:rsid w:val="006C1A5E"/>
    <w:rsid w:val="006C7059"/>
    <w:rsid w:val="006C7D73"/>
    <w:rsid w:val="006D0091"/>
    <w:rsid w:val="006E1507"/>
    <w:rsid w:val="006F0827"/>
    <w:rsid w:val="007066A8"/>
    <w:rsid w:val="007123C4"/>
    <w:rsid w:val="00712D8B"/>
    <w:rsid w:val="007273B7"/>
    <w:rsid w:val="00733E0A"/>
    <w:rsid w:val="00743D02"/>
    <w:rsid w:val="0074403D"/>
    <w:rsid w:val="00746D44"/>
    <w:rsid w:val="007538DC"/>
    <w:rsid w:val="00757803"/>
    <w:rsid w:val="00771005"/>
    <w:rsid w:val="0079206B"/>
    <w:rsid w:val="00796076"/>
    <w:rsid w:val="007C0566"/>
    <w:rsid w:val="007C606B"/>
    <w:rsid w:val="007D0F40"/>
    <w:rsid w:val="007D41C8"/>
    <w:rsid w:val="007D4700"/>
    <w:rsid w:val="007E6A61"/>
    <w:rsid w:val="007F6AD1"/>
    <w:rsid w:val="00801140"/>
    <w:rsid w:val="00803404"/>
    <w:rsid w:val="00803AF9"/>
    <w:rsid w:val="00817A65"/>
    <w:rsid w:val="00825880"/>
    <w:rsid w:val="008344E7"/>
    <w:rsid w:val="0083475C"/>
    <w:rsid w:val="00834955"/>
    <w:rsid w:val="0083584C"/>
    <w:rsid w:val="00844678"/>
    <w:rsid w:val="00855B59"/>
    <w:rsid w:val="00860461"/>
    <w:rsid w:val="0086487C"/>
    <w:rsid w:val="00870B20"/>
    <w:rsid w:val="008829F8"/>
    <w:rsid w:val="00885897"/>
    <w:rsid w:val="00886996"/>
    <w:rsid w:val="008A6538"/>
    <w:rsid w:val="008C7056"/>
    <w:rsid w:val="008D5786"/>
    <w:rsid w:val="008E58A3"/>
    <w:rsid w:val="008F0D59"/>
    <w:rsid w:val="008F3B14"/>
    <w:rsid w:val="008F3F2D"/>
    <w:rsid w:val="00901899"/>
    <w:rsid w:val="0090344B"/>
    <w:rsid w:val="00905715"/>
    <w:rsid w:val="009057F7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3E1"/>
    <w:rsid w:val="009A44CE"/>
    <w:rsid w:val="009C4DFC"/>
    <w:rsid w:val="009D44F8"/>
    <w:rsid w:val="009E3160"/>
    <w:rsid w:val="009E3D90"/>
    <w:rsid w:val="009F220C"/>
    <w:rsid w:val="009F3B05"/>
    <w:rsid w:val="009F4931"/>
    <w:rsid w:val="00A12D15"/>
    <w:rsid w:val="00A14534"/>
    <w:rsid w:val="00A16DAA"/>
    <w:rsid w:val="00A24162"/>
    <w:rsid w:val="00A25023"/>
    <w:rsid w:val="00A270EA"/>
    <w:rsid w:val="00A331E2"/>
    <w:rsid w:val="00A34BA2"/>
    <w:rsid w:val="00A36F27"/>
    <w:rsid w:val="00A42E32"/>
    <w:rsid w:val="00A46E63"/>
    <w:rsid w:val="00A51DC5"/>
    <w:rsid w:val="00A53DE1"/>
    <w:rsid w:val="00A615E1"/>
    <w:rsid w:val="00A708B7"/>
    <w:rsid w:val="00A7359F"/>
    <w:rsid w:val="00A755E8"/>
    <w:rsid w:val="00A767AE"/>
    <w:rsid w:val="00A8112D"/>
    <w:rsid w:val="00A93A5D"/>
    <w:rsid w:val="00AA03B4"/>
    <w:rsid w:val="00AA2E4F"/>
    <w:rsid w:val="00AA5095"/>
    <w:rsid w:val="00AB32F8"/>
    <w:rsid w:val="00AB610B"/>
    <w:rsid w:val="00AD360E"/>
    <w:rsid w:val="00AD40FB"/>
    <w:rsid w:val="00AD72CB"/>
    <w:rsid w:val="00AD782D"/>
    <w:rsid w:val="00AE27CE"/>
    <w:rsid w:val="00AE7650"/>
    <w:rsid w:val="00AF3942"/>
    <w:rsid w:val="00B10EBE"/>
    <w:rsid w:val="00B236F1"/>
    <w:rsid w:val="00B3646D"/>
    <w:rsid w:val="00B50F99"/>
    <w:rsid w:val="00B51D1B"/>
    <w:rsid w:val="00B53E7B"/>
    <w:rsid w:val="00B540F4"/>
    <w:rsid w:val="00B60FD0"/>
    <w:rsid w:val="00B61DCE"/>
    <w:rsid w:val="00B622DF"/>
    <w:rsid w:val="00B6332A"/>
    <w:rsid w:val="00B70077"/>
    <w:rsid w:val="00B81760"/>
    <w:rsid w:val="00B82C50"/>
    <w:rsid w:val="00B8494C"/>
    <w:rsid w:val="00BA1546"/>
    <w:rsid w:val="00BA5131"/>
    <w:rsid w:val="00BB4E51"/>
    <w:rsid w:val="00BC15A3"/>
    <w:rsid w:val="00BD431F"/>
    <w:rsid w:val="00BE423E"/>
    <w:rsid w:val="00BF61AC"/>
    <w:rsid w:val="00C20EA5"/>
    <w:rsid w:val="00C44EAE"/>
    <w:rsid w:val="00C47FA6"/>
    <w:rsid w:val="00C53731"/>
    <w:rsid w:val="00C57FC6"/>
    <w:rsid w:val="00C60A79"/>
    <w:rsid w:val="00C613E2"/>
    <w:rsid w:val="00C6627F"/>
    <w:rsid w:val="00C66A7D"/>
    <w:rsid w:val="00C779DA"/>
    <w:rsid w:val="00C814F7"/>
    <w:rsid w:val="00C823C2"/>
    <w:rsid w:val="00CA4B4D"/>
    <w:rsid w:val="00CB35C3"/>
    <w:rsid w:val="00CD323D"/>
    <w:rsid w:val="00CE1039"/>
    <w:rsid w:val="00CE4030"/>
    <w:rsid w:val="00CE64B3"/>
    <w:rsid w:val="00CF1A49"/>
    <w:rsid w:val="00D0630C"/>
    <w:rsid w:val="00D13C85"/>
    <w:rsid w:val="00D243A9"/>
    <w:rsid w:val="00D305E5"/>
    <w:rsid w:val="00D3405D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50B"/>
    <w:rsid w:val="00DE0FAA"/>
    <w:rsid w:val="00DE136D"/>
    <w:rsid w:val="00DE4A18"/>
    <w:rsid w:val="00DE6534"/>
    <w:rsid w:val="00DF4D6C"/>
    <w:rsid w:val="00E01923"/>
    <w:rsid w:val="00E12F76"/>
    <w:rsid w:val="00E14498"/>
    <w:rsid w:val="00E2397A"/>
    <w:rsid w:val="00E254DB"/>
    <w:rsid w:val="00E300FC"/>
    <w:rsid w:val="00E30A9E"/>
    <w:rsid w:val="00E362DB"/>
    <w:rsid w:val="00E42A1A"/>
    <w:rsid w:val="00E43B5E"/>
    <w:rsid w:val="00E5632B"/>
    <w:rsid w:val="00E648AC"/>
    <w:rsid w:val="00E70240"/>
    <w:rsid w:val="00E71E6B"/>
    <w:rsid w:val="00E734CB"/>
    <w:rsid w:val="00E748F1"/>
    <w:rsid w:val="00E81CC5"/>
    <w:rsid w:val="00E85A87"/>
    <w:rsid w:val="00E85B4A"/>
    <w:rsid w:val="00E9528E"/>
    <w:rsid w:val="00E96CE0"/>
    <w:rsid w:val="00EA5099"/>
    <w:rsid w:val="00EC1351"/>
    <w:rsid w:val="00EC4CBF"/>
    <w:rsid w:val="00EE2CA8"/>
    <w:rsid w:val="00EF17E8"/>
    <w:rsid w:val="00EF51D9"/>
    <w:rsid w:val="00F130DD"/>
    <w:rsid w:val="00F130ED"/>
    <w:rsid w:val="00F24884"/>
    <w:rsid w:val="00F26691"/>
    <w:rsid w:val="00F363D9"/>
    <w:rsid w:val="00F464D4"/>
    <w:rsid w:val="00F476C4"/>
    <w:rsid w:val="00F52DF9"/>
    <w:rsid w:val="00F61DF9"/>
    <w:rsid w:val="00F66707"/>
    <w:rsid w:val="00F73527"/>
    <w:rsid w:val="00F81960"/>
    <w:rsid w:val="00F84BD7"/>
    <w:rsid w:val="00F8769D"/>
    <w:rsid w:val="00F92051"/>
    <w:rsid w:val="00F9350C"/>
    <w:rsid w:val="00F93AE0"/>
    <w:rsid w:val="00F93BEE"/>
    <w:rsid w:val="00F94EB5"/>
    <w:rsid w:val="00F9624D"/>
    <w:rsid w:val="00FB31C1"/>
    <w:rsid w:val="00FB58F2"/>
    <w:rsid w:val="00FC6AEA"/>
    <w:rsid w:val="00FD2FF7"/>
    <w:rsid w:val="00FD3D13"/>
    <w:rsid w:val="00FD454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80BB04"/>
  <w15:chartTrackingRefBased/>
  <w15:docId w15:val="{E4D80188-5FFC-42BF-98D5-CA21F73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364C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A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m.prakas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C067E1C244236BECECE79DBED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07FB1-DADD-4451-B64A-58328BEB6C83}"/>
      </w:docPartPr>
      <w:docPartBody>
        <w:p w:rsidR="004B0FB0" w:rsidRDefault="002405C7">
          <w:pPr>
            <w:pStyle w:val="DC3C067E1C244236BECECE79DBED14CE"/>
          </w:pPr>
          <w:r w:rsidRPr="00CF1A49">
            <w:t>Experience</w:t>
          </w:r>
        </w:p>
      </w:docPartBody>
    </w:docPart>
    <w:docPart>
      <w:docPartPr>
        <w:name w:val="0B47861E8ADC4378B8B7414ECFE9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76FA-2A74-47FB-8AAE-A6758315B034}"/>
      </w:docPartPr>
      <w:docPartBody>
        <w:p w:rsidR="004B0FB0" w:rsidRDefault="002405C7">
          <w:pPr>
            <w:pStyle w:val="0B47861E8ADC4378B8B7414ECFE9A195"/>
          </w:pPr>
          <w:r w:rsidRPr="00CF1A49">
            <w:t>Education</w:t>
          </w:r>
        </w:p>
      </w:docPartBody>
    </w:docPart>
    <w:docPart>
      <w:docPartPr>
        <w:name w:val="2BDDB2D5D9C8429D8477E9EA27B1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D181-1200-438B-8BA6-30A262B2B87F}"/>
      </w:docPartPr>
      <w:docPartBody>
        <w:p w:rsidR="004B0FB0" w:rsidRDefault="002405C7">
          <w:pPr>
            <w:pStyle w:val="2BDDB2D5D9C8429D8477E9EA27B17022"/>
          </w:pPr>
          <w:r w:rsidRPr="00CF1A49">
            <w:t>Skills</w:t>
          </w:r>
        </w:p>
      </w:docPartBody>
    </w:docPart>
    <w:docPart>
      <w:docPartPr>
        <w:name w:val="53FDE3D77859491FBDED6225A7EA2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AB15C-0C8D-4E76-A31E-FEAD644F1DA4}"/>
      </w:docPartPr>
      <w:docPartBody>
        <w:p w:rsidR="004B0FB0" w:rsidRDefault="002405C7">
          <w:pPr>
            <w:pStyle w:val="53FDE3D77859491FBDED6225A7EA27F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C7"/>
    <w:rsid w:val="000C26CD"/>
    <w:rsid w:val="001552E4"/>
    <w:rsid w:val="002405C7"/>
    <w:rsid w:val="00254FEA"/>
    <w:rsid w:val="0045627E"/>
    <w:rsid w:val="004B0FB0"/>
    <w:rsid w:val="00557D26"/>
    <w:rsid w:val="005B7909"/>
    <w:rsid w:val="005F226B"/>
    <w:rsid w:val="00775F6D"/>
    <w:rsid w:val="00785D7E"/>
    <w:rsid w:val="00827639"/>
    <w:rsid w:val="0084352D"/>
    <w:rsid w:val="00AD425E"/>
    <w:rsid w:val="00AF3233"/>
    <w:rsid w:val="00B76294"/>
    <w:rsid w:val="00BA550F"/>
    <w:rsid w:val="00C22146"/>
    <w:rsid w:val="00D572DB"/>
    <w:rsid w:val="00D84A5A"/>
    <w:rsid w:val="00DE77BD"/>
    <w:rsid w:val="00E221F3"/>
    <w:rsid w:val="00E765E2"/>
    <w:rsid w:val="00EB7B7C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3C067E1C244236BECECE79DBED14CE">
    <w:name w:val="DC3C067E1C244236BECECE79DBED14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B47861E8ADC4378B8B7414ECFE9A195">
    <w:name w:val="0B47861E8ADC4378B8B7414ECFE9A195"/>
  </w:style>
  <w:style w:type="paragraph" w:customStyle="1" w:styleId="2BDDB2D5D9C8429D8477E9EA27B17022">
    <w:name w:val="2BDDB2D5D9C8429D8477E9EA27B17022"/>
  </w:style>
  <w:style w:type="paragraph" w:customStyle="1" w:styleId="53FDE3D77859491FBDED6225A7EA27F1">
    <w:name w:val="53FDE3D77859491FBDED6225A7EA27F1"/>
  </w:style>
  <w:style w:type="paragraph" w:customStyle="1" w:styleId="A52B70B84B43463BB9E5387323FB2C89">
    <w:name w:val="A52B70B84B43463BB9E5387323FB2C89"/>
    <w:rsid w:val="00E76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Shivam</dc:creator>
  <cp:keywords/>
  <dc:description/>
  <cp:lastModifiedBy>Pujari, Sonali Sajan</cp:lastModifiedBy>
  <cp:revision>2</cp:revision>
  <dcterms:created xsi:type="dcterms:W3CDTF">2023-02-12T06:46:00Z</dcterms:created>
  <dcterms:modified xsi:type="dcterms:W3CDTF">2023-02-12T06:46:00Z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2022-06-22T15:53:50Z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3e87e6c0-6e88-48da-b4a7-c68a95f8497a</vt:lpwstr>
  </property>
  <property fmtid="{D5CDD505-2E9C-101B-9397-08002B2CF9AE}" pid="8" name="MSIP_Label_589256c7-9946-44df-b379-51beb93fd2d9_ContentBits">
    <vt:lpwstr>0</vt:lpwstr>
  </property>
</Properties>
</file>